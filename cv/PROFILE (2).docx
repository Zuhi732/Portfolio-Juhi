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0E201" w14:textId="77777777" w:rsidR="0054682B" w:rsidRDefault="0054682B" w:rsidP="0054682B">
      <w:pPr>
        <w:spacing w:after="0"/>
      </w:pPr>
      <w:r>
        <w:rPr>
          <w:noProof/>
        </w:rPr>
        <w:drawing>
          <wp:anchor distT="0" distB="0" distL="114300" distR="114300" simplePos="0" relativeHeight="251659264" behindDoc="1" locked="1" layoutInCell="1" allowOverlap="1" wp14:anchorId="5388FC6C" wp14:editId="002065E7">
            <wp:simplePos x="0" y="0"/>
            <wp:positionH relativeFrom="page">
              <wp:align>right</wp:align>
            </wp:positionH>
            <wp:positionV relativeFrom="paragraph">
              <wp:posOffset>-1377950</wp:posOffset>
            </wp:positionV>
            <wp:extent cx="7702550" cy="11622405"/>
            <wp:effectExtent l="0" t="0" r="0" b="0"/>
            <wp:wrapNone/>
            <wp:docPr id="3" name="Graphic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2550" cy="1162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600"/>
        <w:gridCol w:w="720"/>
        <w:gridCol w:w="6470"/>
      </w:tblGrid>
      <w:tr w:rsidR="0054682B" w14:paraId="68F5B784" w14:textId="77777777" w:rsidTr="0054682B">
        <w:trPr>
          <w:trHeight w:val="3969"/>
        </w:trPr>
        <w:tc>
          <w:tcPr>
            <w:tcW w:w="3600" w:type="dxa"/>
            <w:vAlign w:val="center"/>
          </w:tcPr>
          <w:p w14:paraId="1CBB1449" w14:textId="0E1EF983" w:rsidR="0054682B" w:rsidRDefault="000D6258" w:rsidP="0054682B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2120A450" wp14:editId="3103E9F9">
                  <wp:extent cx="1682750" cy="1770682"/>
                  <wp:effectExtent l="95250" t="76200" r="88900" b="953770"/>
                  <wp:docPr id="174416353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1303" cy="1779682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005F8C7" w14:textId="77777777" w:rsidR="0054682B" w:rsidRDefault="0054682B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 w:val="restart"/>
            <w:vAlign w:val="center"/>
          </w:tcPr>
          <w:p w14:paraId="7BED2FD6" w14:textId="5D34F467" w:rsidR="002F7701" w:rsidRPr="002F7701" w:rsidRDefault="002F7701" w:rsidP="002F770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2242E96C" w14:textId="6382E6BD" w:rsidR="002F7701" w:rsidRPr="002F7701" w:rsidRDefault="002F7701" w:rsidP="002F770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7C01A168" w14:textId="77777777" w:rsidR="002F7701" w:rsidRDefault="002F7701" w:rsidP="002F770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US"/>
              </w:rPr>
            </w:pPr>
            <w:r w:rsidRPr="002F770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US"/>
              </w:rPr>
              <w:t>PROFILE</w:t>
            </w:r>
          </w:p>
          <w:p w14:paraId="06D74B2D" w14:textId="77777777" w:rsidR="00FD663F" w:rsidRPr="002F7701" w:rsidRDefault="00FD663F" w:rsidP="00FD663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en-US"/>
              </w:rPr>
            </w:pPr>
            <w:r w:rsidRPr="002F7701">
              <w:rPr>
                <w:rFonts w:ascii="Times New Roman" w:eastAsia="Times New Roman" w:hAnsi="Times New Roman" w:cs="Times New Roman"/>
                <w:sz w:val="27"/>
                <w:szCs w:val="27"/>
                <w:lang w:eastAsia="en-US"/>
              </w:rPr>
              <w:t>As a soon-to-be Computer Science and Engineering graduate, I am passionate about learning and thrive in adapting to new technologies and concepts. I aim to utilize my problem-solving skills, adaptability, and eagerness for innovation to contribute meaningfully to your organization. I am excited to grow professionally and take on new challenges in a dynamic work environment!</w:t>
            </w:r>
          </w:p>
          <w:p w14:paraId="3EC854DB" w14:textId="77777777" w:rsidR="002F7701" w:rsidRPr="002F7701" w:rsidRDefault="002F7701" w:rsidP="002F770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US"/>
              </w:rPr>
            </w:pPr>
          </w:p>
          <w:p w14:paraId="635B5958" w14:textId="77777777" w:rsidR="002F7701" w:rsidRPr="002F7701" w:rsidRDefault="002F7701" w:rsidP="002F770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F770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pict w14:anchorId="380A4CE5">
                <v:rect id="_x0000_i1027" style="width:0;height:1.5pt" o:hralign="center" o:hrstd="t" o:hr="t" fillcolor="#a0a0a0" stroked="f"/>
              </w:pict>
            </w:r>
          </w:p>
          <w:p w14:paraId="427F6793" w14:textId="77777777" w:rsidR="002F7701" w:rsidRPr="002F7701" w:rsidRDefault="002F7701" w:rsidP="002F770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US"/>
              </w:rPr>
            </w:pPr>
            <w:r w:rsidRPr="002F770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US"/>
              </w:rPr>
              <w:t>EDUCATION</w:t>
            </w:r>
          </w:p>
          <w:p w14:paraId="7DCFEDED" w14:textId="2CE79895" w:rsidR="002F7701" w:rsidRDefault="002F7701" w:rsidP="002F770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F77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  <w:t>BSc in Computer Science and Engineering (Final Semester)</w:t>
            </w:r>
            <w:r w:rsidRPr="002F770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br/>
              <w:t>Bangladesh Army International University of Science &amp; Technology</w:t>
            </w:r>
            <w:r w:rsidRPr="002F770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br/>
            </w:r>
            <w:r w:rsidRPr="002F77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  <w:t>CGPA</w:t>
            </w:r>
            <w:r w:rsidRPr="002F770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: 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58</w:t>
            </w:r>
          </w:p>
          <w:p w14:paraId="50EFD838" w14:textId="4AF4875B" w:rsidR="002F7701" w:rsidRPr="002F7701" w:rsidRDefault="002F7701" w:rsidP="002F770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Choumuhani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Govt.Saleh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Ahmed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College,Noakhali</w:t>
            </w:r>
            <w:proofErr w:type="spellEnd"/>
            <w:proofErr w:type="gramEnd"/>
          </w:p>
          <w:p w14:paraId="4274359C" w14:textId="65A4B885" w:rsidR="002F7701" w:rsidRPr="002F7701" w:rsidRDefault="002F7701" w:rsidP="002F770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F77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  <w:t>HSC</w:t>
            </w:r>
            <w:r w:rsidRPr="002F770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2F77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US"/>
              </w:rPr>
              <w:t>(2019)</w:t>
            </w:r>
            <w:r w:rsidRPr="002F770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br/>
            </w:r>
            <w:r w:rsidRPr="002F77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  <w:t>GPA</w:t>
            </w:r>
            <w:r w:rsidRPr="002F770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5.00</w:t>
            </w:r>
          </w:p>
          <w:p w14:paraId="7F39755D" w14:textId="253D1A36" w:rsidR="002F7701" w:rsidRPr="002F7701" w:rsidRDefault="002F7701" w:rsidP="002F770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F77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  <w:t>SSC</w:t>
            </w:r>
            <w:r w:rsidRPr="002F770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2F77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US"/>
              </w:rPr>
              <w:t>(2017)</w:t>
            </w:r>
            <w:r w:rsidRPr="002F770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Begumgonj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Govt. Pilot High School</w:t>
            </w:r>
            <w:r w:rsidRPr="002F770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br/>
            </w:r>
            <w:r w:rsidRPr="002F77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  <w:t>GPA</w:t>
            </w:r>
            <w:r w:rsidRPr="002F770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4.82</w:t>
            </w:r>
          </w:p>
          <w:p w14:paraId="5A586CDD" w14:textId="77777777" w:rsidR="002F7701" w:rsidRPr="002F7701" w:rsidRDefault="002F7701" w:rsidP="002F770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F770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pict w14:anchorId="7E34BF29">
                <v:rect id="_x0000_i1028" style="width:0;height:1.5pt" o:hralign="center" o:hrstd="t" o:hr="t" fillcolor="#a0a0a0" stroked="f"/>
              </w:pict>
            </w:r>
          </w:p>
          <w:p w14:paraId="0D5552B3" w14:textId="77777777" w:rsidR="002F7701" w:rsidRPr="002F7701" w:rsidRDefault="002F7701" w:rsidP="002F770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US"/>
              </w:rPr>
            </w:pPr>
            <w:r w:rsidRPr="002F770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US"/>
              </w:rPr>
              <w:t>SKILLS</w:t>
            </w:r>
          </w:p>
          <w:p w14:paraId="1D524C89" w14:textId="67DE7B81" w:rsidR="002F7701" w:rsidRPr="002F7701" w:rsidRDefault="002F7701" w:rsidP="002F770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F77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  <w:t>Programming Languages</w:t>
            </w:r>
            <w:r w:rsidRPr="002F770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: C, 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++</w:t>
            </w:r>
            <w:r w:rsidRPr="002F770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, Python</w:t>
            </w:r>
          </w:p>
          <w:p w14:paraId="794EDD63" w14:textId="77777777" w:rsidR="002F7701" w:rsidRPr="002F7701" w:rsidRDefault="002F7701" w:rsidP="002F770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F77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  <w:t>Web Development</w:t>
            </w:r>
            <w:r w:rsidRPr="002F770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: HTML, CSS, React, JavaScript, Bootstrap</w:t>
            </w:r>
          </w:p>
          <w:p w14:paraId="619012F4" w14:textId="77777777" w:rsidR="002F7701" w:rsidRPr="002F7701" w:rsidRDefault="002F7701" w:rsidP="002F770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F77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  <w:t>Database Software</w:t>
            </w:r>
            <w:r w:rsidRPr="002F770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: MySQL, SQL</w:t>
            </w:r>
          </w:p>
          <w:p w14:paraId="6F33FB5F" w14:textId="77777777" w:rsidR="002F7701" w:rsidRPr="002F7701" w:rsidRDefault="002F7701" w:rsidP="002F770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F77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  <w:t>Others</w:t>
            </w:r>
            <w:r w:rsidRPr="002F770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: MS Office (Word, PowerPoint), LaTeX</w:t>
            </w:r>
          </w:p>
          <w:p w14:paraId="383F5875" w14:textId="77777777" w:rsidR="002F7701" w:rsidRPr="002F7701" w:rsidRDefault="002F7701" w:rsidP="002F770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F770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pict w14:anchorId="48967D28">
                <v:rect id="_x0000_i1029" style="width:0;height:1.5pt" o:hralign="center" o:hrstd="t" o:hr="t" fillcolor="#a0a0a0" stroked="f"/>
              </w:pict>
            </w:r>
          </w:p>
          <w:p w14:paraId="4DD99F19" w14:textId="77777777" w:rsidR="0074315C" w:rsidRDefault="0074315C" w:rsidP="0074315C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7431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  <w:t>RESEARCH</w:t>
            </w:r>
          </w:p>
          <w:p w14:paraId="0E04AC67" w14:textId="0AD2FF83" w:rsidR="002F7701" w:rsidRPr="002F7701" w:rsidRDefault="0079010E" w:rsidP="0074315C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7901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Enhanced Detection of </w:t>
            </w:r>
            <w:r w:rsidR="000D6258" w:rsidRPr="007901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  <w:t>Colorectal carcinoma</w:t>
            </w:r>
            <w:r w:rsidRPr="007901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through Convolutional Neural </w:t>
            </w:r>
            <w:r w:rsidR="000D6258" w:rsidRPr="007901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  <w:t>Network (</w:t>
            </w:r>
            <w:r w:rsidR="002F7701" w:rsidRPr="002F770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Ongoing, 2024)</w:t>
            </w:r>
          </w:p>
          <w:p w14:paraId="64569DFE" w14:textId="4AF76339" w:rsidR="002F7701" w:rsidRPr="002F7701" w:rsidRDefault="002F7701" w:rsidP="002F7701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F77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  <w:lastRenderedPageBreak/>
              <w:t xml:space="preserve">Machine Learning </w:t>
            </w:r>
            <w:r w:rsidR="007901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  <w:t>Hepatitis</w:t>
            </w:r>
            <w:r w:rsidR="000D6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</w:t>
            </w:r>
            <w:r w:rsidR="007901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  <w:t>C</w:t>
            </w:r>
            <w:r w:rsidR="000D6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data</w:t>
            </w:r>
            <w:r w:rsidRPr="002F770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(Ongoing, 2024)</w:t>
            </w:r>
          </w:p>
          <w:p w14:paraId="69F80A6A" w14:textId="77777777" w:rsidR="002F7701" w:rsidRPr="002F7701" w:rsidRDefault="002F7701" w:rsidP="002F770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F770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pict w14:anchorId="504C4BB6">
                <v:rect id="_x0000_i1030" style="width:0;height:1.5pt" o:hralign="center" o:hrstd="t" o:hr="t" fillcolor="#a0a0a0" stroked="f"/>
              </w:pict>
            </w:r>
          </w:p>
          <w:p w14:paraId="6BB468FC" w14:textId="77777777" w:rsidR="002F7701" w:rsidRPr="002F7701" w:rsidRDefault="002F7701" w:rsidP="002F770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US"/>
              </w:rPr>
            </w:pPr>
            <w:r w:rsidRPr="002F770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US"/>
              </w:rPr>
              <w:t>PROJECTS</w:t>
            </w:r>
          </w:p>
          <w:p w14:paraId="032C7BA5" w14:textId="77777777" w:rsidR="002F7701" w:rsidRPr="002F7701" w:rsidRDefault="002F7701" w:rsidP="002F7701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2F77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  <w:t>Lazeez</w:t>
            </w:r>
            <w:proofErr w:type="spellEnd"/>
            <w:r w:rsidRPr="002F77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Food Delivery Web App (Group)</w:t>
            </w:r>
            <w:r w:rsidRPr="002F770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br/>
            </w:r>
            <w:r w:rsidRPr="002F77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US"/>
              </w:rPr>
              <w:t>Technologies used</w:t>
            </w:r>
            <w:r w:rsidRPr="002F770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: HTML, CSS, JavaScript, Bootstrap, Java Spring Boot</w:t>
            </w:r>
          </w:p>
          <w:p w14:paraId="5C90123A" w14:textId="77777777" w:rsidR="002F7701" w:rsidRPr="002F7701" w:rsidRDefault="002F7701" w:rsidP="002F7701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2F77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  <w:t>Lazeez</w:t>
            </w:r>
            <w:proofErr w:type="spellEnd"/>
            <w:r w:rsidRPr="002F77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2F77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  <w:t>FoodApp</w:t>
            </w:r>
            <w:proofErr w:type="spellEnd"/>
            <w:r w:rsidRPr="002F770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br/>
            </w:r>
            <w:r w:rsidRPr="002F77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US"/>
              </w:rPr>
              <w:t>Technologies used</w:t>
            </w:r>
            <w:r w:rsidRPr="002F770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: C#</w:t>
            </w:r>
          </w:p>
          <w:p w14:paraId="1E181823" w14:textId="26C6A6FB" w:rsidR="002F7701" w:rsidRDefault="009E3FFD" w:rsidP="002F7701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  <w:t>Chingu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Pingu E-Commerce website Management system</w:t>
            </w:r>
            <w:r w:rsidR="002F7701" w:rsidRPr="002F77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(Group)</w:t>
            </w:r>
            <w:r w:rsidR="002F7701" w:rsidRPr="002F770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br/>
            </w:r>
            <w:r w:rsidR="002F7701" w:rsidRPr="002F77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US"/>
              </w:rPr>
              <w:t>Technologies used</w:t>
            </w:r>
            <w:r w:rsidR="002F7701" w:rsidRPr="002F770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: HTML, CSS, Bootstrap</w:t>
            </w:r>
          </w:p>
          <w:p w14:paraId="100E6718" w14:textId="0AA7DEED" w:rsidR="009E3FFD" w:rsidRDefault="009E3FFD" w:rsidP="009E3FFD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Database management </w:t>
            </w:r>
            <w:r w:rsidR="002D4B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  <w:t>system (</w:t>
            </w:r>
            <w:r w:rsidRPr="009E3F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  <w:t>Covid-19 Vaccine Database Management System</w:t>
            </w:r>
          </w:p>
          <w:p w14:paraId="7C5A5AFA" w14:textId="2683A2AB" w:rsidR="009E3FFD" w:rsidRPr="002F7701" w:rsidRDefault="009E3FFD" w:rsidP="009E3FFD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Technology </w:t>
            </w:r>
            <w:r w:rsidR="002D4B0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used: MySQL</w:t>
            </w:r>
          </w:p>
          <w:p w14:paraId="1D62B1C3" w14:textId="77777777" w:rsidR="002F7701" w:rsidRPr="002F7701" w:rsidRDefault="002F7701" w:rsidP="002F770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F770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pict w14:anchorId="1A015957">
                <v:rect id="_x0000_i1031" style="width:0;height:1.5pt" o:hralign="center" o:hrstd="t" o:hr="t" fillcolor="#a0a0a0" stroked="f"/>
              </w:pict>
            </w:r>
          </w:p>
          <w:p w14:paraId="6E4A3E69" w14:textId="77777777" w:rsidR="002F7701" w:rsidRDefault="002F7701" w:rsidP="002F770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US"/>
              </w:rPr>
            </w:pPr>
            <w:r w:rsidRPr="002F770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US"/>
              </w:rPr>
              <w:t>WORK EXPERIENCE</w:t>
            </w:r>
          </w:p>
          <w:p w14:paraId="3FFF9A55" w14:textId="71EA7346" w:rsidR="002D4B05" w:rsidRPr="002F7701" w:rsidRDefault="002D4B05" w:rsidP="002F770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US"/>
              </w:rPr>
            </w:pPr>
            <w:r w:rsidRPr="002D4B0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US"/>
              </w:rPr>
              <w:t>Software Engineer Intern</w:t>
            </w:r>
            <w:r w:rsidRPr="002D4B0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US"/>
              </w:rPr>
              <w:br/>
            </w:r>
            <w:proofErr w:type="spellStart"/>
            <w:r w:rsidRPr="002D4B0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n-US"/>
              </w:rPr>
              <w:t>ZenithhBD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n-US"/>
              </w:rPr>
              <w:t xml:space="preserve"> </w:t>
            </w:r>
          </w:p>
          <w:p w14:paraId="6475AFB6" w14:textId="77777777" w:rsidR="002F7701" w:rsidRPr="002F7701" w:rsidRDefault="002F7701" w:rsidP="002F770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F770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pict w14:anchorId="40CD1860">
                <v:rect id="_x0000_i1032" style="width:0;height:1.5pt" o:hralign="center" o:hrstd="t" o:hr="t" fillcolor="#a0a0a0" stroked="f"/>
              </w:pict>
            </w:r>
          </w:p>
          <w:p w14:paraId="11E2B9B4" w14:textId="77777777" w:rsidR="002F7701" w:rsidRPr="002F7701" w:rsidRDefault="002F7701" w:rsidP="002F770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US"/>
              </w:rPr>
            </w:pPr>
            <w:r w:rsidRPr="002F770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US"/>
              </w:rPr>
              <w:t>INTERESTS</w:t>
            </w:r>
          </w:p>
          <w:p w14:paraId="41FAE709" w14:textId="43737CC8" w:rsidR="002F7701" w:rsidRPr="002F7701" w:rsidRDefault="002F7701" w:rsidP="002F7701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F770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Cooking</w:t>
            </w:r>
            <w:r w:rsidR="002D4B0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, singing, story writing</w:t>
            </w:r>
          </w:p>
          <w:p w14:paraId="517E2A65" w14:textId="00A4E10F" w:rsidR="002F7701" w:rsidRPr="002F7701" w:rsidRDefault="002D4B05" w:rsidP="002F7701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D4B0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Exploring scientific literature and research articles related to the mysteries of the universe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(</w:t>
            </w:r>
            <w:r w:rsidRPr="002D4B0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Astrophysics and Theoretical Physics, with a focus on concepts like time-space, black holes, and time travel.</w:t>
            </w:r>
          </w:p>
          <w:p w14:paraId="702D54A2" w14:textId="77777777" w:rsidR="002F7701" w:rsidRPr="002F7701" w:rsidRDefault="002F7701" w:rsidP="002F770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F770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pict w14:anchorId="172CF671">
                <v:rect id="_x0000_i1033" style="width:0;height:1.5pt" o:hralign="center" o:hrstd="t" o:hr="t" fillcolor="#a0a0a0" stroked="f"/>
              </w:pict>
            </w:r>
          </w:p>
          <w:p w14:paraId="1614B2EE" w14:textId="77777777" w:rsidR="002F7701" w:rsidRPr="002F7701" w:rsidRDefault="002F7701" w:rsidP="002F770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US"/>
              </w:rPr>
            </w:pPr>
            <w:r w:rsidRPr="002F770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US"/>
              </w:rPr>
              <w:t>REFERENCES</w:t>
            </w:r>
          </w:p>
          <w:p w14:paraId="3321137A" w14:textId="11230AFD" w:rsidR="002F7701" w:rsidRPr="002F7701" w:rsidRDefault="002F7701" w:rsidP="002F7701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F77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Golam </w:t>
            </w:r>
            <w:proofErr w:type="spellStart"/>
            <w:r w:rsidRPr="002F77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  <w:t>Moktader</w:t>
            </w:r>
            <w:proofErr w:type="spellEnd"/>
            <w:r w:rsidRPr="002F77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Nayeem</w:t>
            </w:r>
            <w:r w:rsidRPr="002F770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br/>
              <w:t xml:space="preserve">Associate Professor &amp; </w:t>
            </w:r>
            <w:proofErr w:type="spellStart"/>
            <w:r w:rsidRPr="002F770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HoD</w:t>
            </w:r>
            <w:proofErr w:type="spellEnd"/>
            <w:r w:rsidRPr="002F770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, Bangladesh Army International University of Science &amp; Technology</w:t>
            </w:r>
            <w:r w:rsidRPr="002F770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br/>
            </w:r>
            <w:r w:rsidRPr="002F7701">
              <w:rPr>
                <w:rFonts w:ascii="Segoe UI Emoji" w:eastAsia="Times New Roman" w:hAnsi="Segoe UI Emoji" w:cs="Segoe UI Emoji"/>
                <w:sz w:val="24"/>
                <w:szCs w:val="24"/>
                <w:lang w:eastAsia="en-US"/>
              </w:rPr>
              <w:t>📞</w:t>
            </w:r>
            <w:r w:rsidRPr="002F770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01711003233 | </w:t>
            </w:r>
            <w:r w:rsidRPr="002F7701">
              <w:rPr>
                <w:rFonts w:ascii="Segoe UI Emoji" w:eastAsia="Times New Roman" w:hAnsi="Segoe UI Emoji" w:cs="Segoe UI Emoji"/>
                <w:sz w:val="24"/>
                <w:szCs w:val="24"/>
                <w:lang w:eastAsia="en-US"/>
              </w:rPr>
              <w:t>✉️</w:t>
            </w:r>
            <w:r w:rsidRPr="002F770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2F770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softHyphen/>
            </w:r>
            <w:hyperlink r:id="rId13" w:history="1">
              <w:r w:rsidRPr="002F770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US"/>
                </w:rPr>
                <w:t>nayeem.cse@baiust.ac.bd</w:t>
              </w:r>
            </w:hyperlink>
          </w:p>
          <w:p w14:paraId="6ABE2283" w14:textId="2AB5A1E5" w:rsidR="002F7701" w:rsidRPr="002F7701" w:rsidRDefault="000D6258" w:rsidP="000D6258">
            <w:pPr>
              <w:numPr>
                <w:ilvl w:val="0"/>
                <w:numId w:val="7"/>
              </w:numPr>
              <w:spacing w:before="100" w:beforeAutospacing="1" w:after="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0D6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  <w:t>Mamun Ahmed</w:t>
            </w:r>
            <w:r w:rsidR="002F7701" w:rsidRPr="002F770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br/>
            </w:r>
            <w:r w:rsidRPr="000D625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Assistant Professor</w:t>
            </w:r>
            <w:r w:rsidR="002F7701" w:rsidRPr="002F770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, Bangladesh Army International University of Science &amp; Technology</w:t>
            </w:r>
            <w:r w:rsidR="002F7701" w:rsidRPr="002F770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br/>
            </w:r>
            <w:r w:rsidR="002F7701" w:rsidRPr="002F7701">
              <w:rPr>
                <w:rFonts w:ascii="Segoe UI Emoji" w:eastAsia="Times New Roman" w:hAnsi="Segoe UI Emoji" w:cs="Segoe UI Emoji"/>
                <w:sz w:val="24"/>
                <w:szCs w:val="24"/>
                <w:lang w:eastAsia="en-US"/>
              </w:rPr>
              <w:t>📞</w:t>
            </w:r>
            <w:r w:rsidR="002F7701" w:rsidRPr="002F770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01790356681</w:t>
            </w:r>
            <w:r w:rsidR="002F7701" w:rsidRPr="002F770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pict w14:anchorId="32F6FF2E">
                <v:rect id="_x0000_i1034" style="width:0;height:1.5pt" o:hralign="center" o:hrstd="t" o:hr="t" fillcolor="#a0a0a0" stroked="f"/>
              </w:pict>
            </w:r>
          </w:p>
          <w:p w14:paraId="10ECD6B6" w14:textId="6CCC7F21" w:rsidR="0054682B" w:rsidRDefault="0054682B" w:rsidP="0054682B"/>
        </w:tc>
      </w:tr>
      <w:tr w:rsidR="0054682B" w14:paraId="22B077F4" w14:textId="77777777" w:rsidTr="002F7701">
        <w:trPr>
          <w:trHeight w:val="1611"/>
        </w:trPr>
        <w:tc>
          <w:tcPr>
            <w:tcW w:w="3600" w:type="dxa"/>
            <w:tcBorders>
              <w:bottom w:val="single" w:sz="8" w:space="0" w:color="94B6D2" w:themeColor="accent1"/>
            </w:tcBorders>
          </w:tcPr>
          <w:p w14:paraId="2B6E8154" w14:textId="76AA827F" w:rsidR="0054682B" w:rsidRPr="002F7701" w:rsidRDefault="002F7701" w:rsidP="002F7701">
            <w:pPr>
              <w:pStyle w:val="Title"/>
            </w:pPr>
            <w:r w:rsidRPr="002F77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  <w:t>MUHSINA JUHI</w:t>
            </w:r>
            <w:r w:rsidRPr="002F770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br/>
            </w:r>
          </w:p>
          <w:p w14:paraId="4964415E" w14:textId="77777777" w:rsidR="0054682B" w:rsidRDefault="0054682B" w:rsidP="0054682B"/>
          <w:p w14:paraId="262C826D" w14:textId="13745622" w:rsidR="0054682B" w:rsidRPr="0054682B" w:rsidRDefault="0054682B" w:rsidP="0054682B">
            <w:pPr>
              <w:pStyle w:val="Heading2"/>
              <w:rPr>
                <w:rStyle w:val="Hyperlink"/>
                <w:color w:val="auto"/>
                <w:u w:val="none"/>
              </w:rPr>
            </w:pPr>
          </w:p>
        </w:tc>
        <w:tc>
          <w:tcPr>
            <w:tcW w:w="720" w:type="dxa"/>
            <w:vMerge w:val="restart"/>
          </w:tcPr>
          <w:p w14:paraId="149449D2" w14:textId="77777777" w:rsidR="0054682B" w:rsidRDefault="0054682B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/>
          </w:tcPr>
          <w:p w14:paraId="17E0B5F0" w14:textId="77777777" w:rsidR="0054682B" w:rsidRPr="004D3011" w:rsidRDefault="0054682B" w:rsidP="004D3011">
            <w:pPr>
              <w:rPr>
                <w:color w:val="FFFFFF" w:themeColor="background1"/>
              </w:rPr>
            </w:pPr>
          </w:p>
        </w:tc>
      </w:tr>
      <w:tr w:rsidR="0054682B" w14:paraId="2A6278F4" w14:textId="77777777" w:rsidTr="0054682B">
        <w:trPr>
          <w:trHeight w:val="4752"/>
        </w:trPr>
        <w:tc>
          <w:tcPr>
            <w:tcW w:w="3600" w:type="dxa"/>
            <w:tcBorders>
              <w:top w:val="single" w:sz="8" w:space="0" w:color="94B6D2" w:themeColor="accent1"/>
            </w:tcBorders>
          </w:tcPr>
          <w:p w14:paraId="14BB0EFC" w14:textId="74DCEA48" w:rsidR="002F7701" w:rsidRPr="002F7701" w:rsidRDefault="002F7701" w:rsidP="002F770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Noakhali</w:t>
            </w:r>
            <w:r w:rsidRPr="002F770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, Bangladesh</w:t>
            </w:r>
            <w:r w:rsidRPr="002F770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br/>
            </w:r>
            <w:r w:rsidRPr="002F7701">
              <w:rPr>
                <w:rFonts w:ascii="Segoe UI Emoji" w:eastAsia="Times New Roman" w:hAnsi="Segoe UI Emoji" w:cs="Segoe UI Emoji"/>
                <w:sz w:val="24"/>
                <w:szCs w:val="24"/>
                <w:lang w:eastAsia="en-US"/>
              </w:rPr>
              <w:t>📞</w:t>
            </w:r>
            <w:r w:rsidRPr="002F770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775484550</w:t>
            </w:r>
            <w:r w:rsidRPr="002F770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| </w:t>
            </w:r>
            <w:r w:rsidRPr="002F7701">
              <w:rPr>
                <w:rFonts w:ascii="Segoe UI Emoji" w:eastAsia="Times New Roman" w:hAnsi="Segoe UI Emoji" w:cs="Segoe UI Emoji"/>
                <w:sz w:val="24"/>
                <w:szCs w:val="24"/>
                <w:lang w:eastAsia="en-US"/>
              </w:rPr>
              <w:t>✉️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muhsinajuhi1@gmail.com</w:t>
            </w:r>
            <w:r w:rsidRPr="002F770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br/>
            </w:r>
            <w:r w:rsidRPr="002F7701">
              <w:rPr>
                <w:rFonts w:ascii="Segoe UI Emoji" w:eastAsia="Times New Roman" w:hAnsi="Segoe UI Emoji" w:cs="Segoe UI Emoji"/>
                <w:sz w:val="24"/>
                <w:szCs w:val="24"/>
                <w:lang w:eastAsia="en-US"/>
              </w:rPr>
              <w:t>🔗</w:t>
            </w:r>
            <w:r w:rsidRPr="002F770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Muhsina Juhi</w:t>
            </w:r>
          </w:p>
          <w:p w14:paraId="3973212F" w14:textId="673A8C1F" w:rsidR="0054682B" w:rsidRDefault="002F7701" w:rsidP="002F7701">
            <w:pPr>
              <w:pStyle w:val="ContactDetails"/>
            </w:pPr>
            <w:r w:rsidRPr="002F770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pict w14:anchorId="0B213A02">
                <v:rect id="_x0000_i1047" style="width:0;height:1.5pt" o:hralign="center" o:hrstd="t" o:hr="t" fillcolor="#a0a0a0" stroked="f"/>
              </w:pict>
            </w:r>
          </w:p>
        </w:tc>
        <w:tc>
          <w:tcPr>
            <w:tcW w:w="720" w:type="dxa"/>
            <w:vMerge/>
          </w:tcPr>
          <w:p w14:paraId="10CCD4A7" w14:textId="77777777" w:rsidR="0054682B" w:rsidRDefault="0054682B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/>
          </w:tcPr>
          <w:p w14:paraId="1D06D693" w14:textId="77777777" w:rsidR="0054682B" w:rsidRPr="004D3011" w:rsidRDefault="0054682B" w:rsidP="004D3011">
            <w:pPr>
              <w:rPr>
                <w:color w:val="FFFFFF" w:themeColor="background1"/>
              </w:rPr>
            </w:pPr>
          </w:p>
        </w:tc>
      </w:tr>
    </w:tbl>
    <w:p w14:paraId="1EC70148" w14:textId="77777777" w:rsidR="00DD533E" w:rsidRPr="00846D4F" w:rsidRDefault="00DD533E" w:rsidP="00846D4F">
      <w:pPr>
        <w:tabs>
          <w:tab w:val="left" w:pos="990"/>
        </w:tabs>
        <w:spacing w:after="0"/>
        <w:rPr>
          <w:sz w:val="8"/>
        </w:rPr>
      </w:pPr>
    </w:p>
    <w:sectPr w:rsidR="00DD533E" w:rsidRPr="00846D4F" w:rsidSect="0054682B">
      <w:pgSz w:w="12240" w:h="15840"/>
      <w:pgMar w:top="720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3F02B5" w14:textId="77777777" w:rsidR="00D06984" w:rsidRDefault="00D06984" w:rsidP="000C45FF">
      <w:r>
        <w:separator/>
      </w:r>
    </w:p>
  </w:endnote>
  <w:endnote w:type="continuationSeparator" w:id="0">
    <w:p w14:paraId="5B389AE7" w14:textId="77777777" w:rsidR="00D06984" w:rsidRDefault="00D0698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E133EF" w14:textId="77777777" w:rsidR="00D06984" w:rsidRDefault="00D06984" w:rsidP="000C45FF">
      <w:r>
        <w:separator/>
      </w:r>
    </w:p>
  </w:footnote>
  <w:footnote w:type="continuationSeparator" w:id="0">
    <w:p w14:paraId="4BCC92F2" w14:textId="77777777" w:rsidR="00D06984" w:rsidRDefault="00D06984" w:rsidP="000C4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02770E"/>
    <w:multiLevelType w:val="multilevel"/>
    <w:tmpl w:val="6A526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4E2BB8"/>
    <w:multiLevelType w:val="multilevel"/>
    <w:tmpl w:val="DA4C1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9C30AC"/>
    <w:multiLevelType w:val="multilevel"/>
    <w:tmpl w:val="EF46E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1C3B2B"/>
    <w:multiLevelType w:val="multilevel"/>
    <w:tmpl w:val="4FAAC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46086F"/>
    <w:multiLevelType w:val="multilevel"/>
    <w:tmpl w:val="84900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D94236"/>
    <w:multiLevelType w:val="multilevel"/>
    <w:tmpl w:val="90C69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2728297">
    <w:abstractNumId w:val="6"/>
  </w:num>
  <w:num w:numId="2" w16cid:durableId="958991658">
    <w:abstractNumId w:val="5"/>
  </w:num>
  <w:num w:numId="3" w16cid:durableId="2054575955">
    <w:abstractNumId w:val="0"/>
  </w:num>
  <w:num w:numId="4" w16cid:durableId="289096887">
    <w:abstractNumId w:val="3"/>
  </w:num>
  <w:num w:numId="5" w16cid:durableId="864709634">
    <w:abstractNumId w:val="4"/>
  </w:num>
  <w:num w:numId="6" w16cid:durableId="1834758094">
    <w:abstractNumId w:val="2"/>
  </w:num>
  <w:num w:numId="7" w16cid:durableId="1515075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984"/>
    <w:rsid w:val="00036450"/>
    <w:rsid w:val="00061C84"/>
    <w:rsid w:val="000629D5"/>
    <w:rsid w:val="00076632"/>
    <w:rsid w:val="000A4FA8"/>
    <w:rsid w:val="000C45FF"/>
    <w:rsid w:val="000D6258"/>
    <w:rsid w:val="000E1755"/>
    <w:rsid w:val="000E3FD1"/>
    <w:rsid w:val="000F46E6"/>
    <w:rsid w:val="00180329"/>
    <w:rsid w:val="0019001F"/>
    <w:rsid w:val="001A74A5"/>
    <w:rsid w:val="001B2ABD"/>
    <w:rsid w:val="001D2335"/>
    <w:rsid w:val="001E1759"/>
    <w:rsid w:val="001F1ECC"/>
    <w:rsid w:val="002400EB"/>
    <w:rsid w:val="00244620"/>
    <w:rsid w:val="00256CF7"/>
    <w:rsid w:val="002B515C"/>
    <w:rsid w:val="002D4B05"/>
    <w:rsid w:val="002F7701"/>
    <w:rsid w:val="0030481B"/>
    <w:rsid w:val="004071FC"/>
    <w:rsid w:val="00445947"/>
    <w:rsid w:val="004813B3"/>
    <w:rsid w:val="00490EBC"/>
    <w:rsid w:val="00496591"/>
    <w:rsid w:val="004A6B71"/>
    <w:rsid w:val="004C63E4"/>
    <w:rsid w:val="004D3011"/>
    <w:rsid w:val="0054682B"/>
    <w:rsid w:val="005645EE"/>
    <w:rsid w:val="00572170"/>
    <w:rsid w:val="005B0408"/>
    <w:rsid w:val="005D6289"/>
    <w:rsid w:val="005E39D5"/>
    <w:rsid w:val="00612544"/>
    <w:rsid w:val="0062123A"/>
    <w:rsid w:val="00646E75"/>
    <w:rsid w:val="00651C5E"/>
    <w:rsid w:val="006610D6"/>
    <w:rsid w:val="006771D0"/>
    <w:rsid w:val="00715FCB"/>
    <w:rsid w:val="00743101"/>
    <w:rsid w:val="0074315C"/>
    <w:rsid w:val="007867A0"/>
    <w:rsid w:val="0079010E"/>
    <w:rsid w:val="007927F5"/>
    <w:rsid w:val="007A1196"/>
    <w:rsid w:val="00802CA0"/>
    <w:rsid w:val="00846D4F"/>
    <w:rsid w:val="008C1736"/>
    <w:rsid w:val="00922D5C"/>
    <w:rsid w:val="00961FF7"/>
    <w:rsid w:val="009E3FFD"/>
    <w:rsid w:val="009E7C63"/>
    <w:rsid w:val="00A10A67"/>
    <w:rsid w:val="00A2118D"/>
    <w:rsid w:val="00AD76E2"/>
    <w:rsid w:val="00B104A0"/>
    <w:rsid w:val="00B20152"/>
    <w:rsid w:val="00B70850"/>
    <w:rsid w:val="00C066B6"/>
    <w:rsid w:val="00C37BA1"/>
    <w:rsid w:val="00C4674C"/>
    <w:rsid w:val="00C506CF"/>
    <w:rsid w:val="00C72BED"/>
    <w:rsid w:val="00C9578B"/>
    <w:rsid w:val="00CA562E"/>
    <w:rsid w:val="00CB2D30"/>
    <w:rsid w:val="00D06984"/>
    <w:rsid w:val="00D2522B"/>
    <w:rsid w:val="00D82F2F"/>
    <w:rsid w:val="00DA694B"/>
    <w:rsid w:val="00DD172A"/>
    <w:rsid w:val="00DD533E"/>
    <w:rsid w:val="00DF13A9"/>
    <w:rsid w:val="00E25A26"/>
    <w:rsid w:val="00E55D74"/>
    <w:rsid w:val="00E866EC"/>
    <w:rsid w:val="00E93B74"/>
    <w:rsid w:val="00EB3A62"/>
    <w:rsid w:val="00ED7DA2"/>
    <w:rsid w:val="00F60274"/>
    <w:rsid w:val="00F77FB9"/>
    <w:rsid w:val="00FB068F"/>
    <w:rsid w:val="00FD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4104E8"/>
  <w14:defaultImageDpi w14:val="32767"/>
  <w15:chartTrackingRefBased/>
  <w15:docId w15:val="{6D3FDE14-865D-4EDC-84FE-AEE59A8A7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846D4F"/>
    <w:pPr>
      <w:spacing w:after="20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4682B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682B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rsid w:val="00E93B74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ListBullet">
    <w:name w:val="List Bullet"/>
    <w:basedOn w:val="Normal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Greytext">
    <w:name w:val="Grey text"/>
    <w:basedOn w:val="DefaultParagraphFont"/>
    <w:uiPriority w:val="4"/>
    <w:semiHidden/>
    <w:qFormat/>
    <w:rsid w:val="000629D5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0629D5"/>
    <w:pPr>
      <w:spacing w:after="360"/>
      <w:contextualSpacing/>
    </w:pPr>
  </w:style>
  <w:style w:type="paragraph" w:customStyle="1" w:styleId="ContactDetails">
    <w:name w:val="Contact Details"/>
    <w:basedOn w:val="Normal"/>
    <w:qFormat/>
    <w:rsid w:val="000629D5"/>
    <w:pPr>
      <w:contextualSpacing/>
    </w:pPr>
  </w:style>
  <w:style w:type="paragraph" w:styleId="NoSpacing">
    <w:name w:val="No Spacing"/>
    <w:uiPriority w:val="1"/>
    <w:qFormat/>
    <w:rsid w:val="000629D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0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nayeem.cse@baiust.ac.bd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Microsoft\Office\16.0\DTS\en-US%7b5CCCC50E-6AC6-4F37-BBCB-D9EC32DB7EDC%7d\%7b012C0CE5-F8D0-4D8B-AF41-ECA86B7BF206%7dtf88924273_win32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7" ma:contentTypeDescription="Create a new document." ma:contentTypeScope="" ma:versionID="c6f9a84f66a9c8b9a21755b9ffafb94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27df39e3e7036dff54f89ddd5805ce72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0A64BE-E0D0-4F48-8829-3D1D41105D6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6B87ACA6-A0F1-41C4-81F2-B19987C180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01DA20-039D-490E-8E96-79665F006B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{012C0CE5-F8D0-4D8B-AF41-ECA86B7BF206}tf88924273_win32.dotx</Template>
  <TotalTime>1</TotalTime>
  <Pages>3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Muhsina Juhi</cp:lastModifiedBy>
  <cp:revision>2</cp:revision>
  <dcterms:created xsi:type="dcterms:W3CDTF">2024-11-24T16:40:00Z</dcterms:created>
  <dcterms:modified xsi:type="dcterms:W3CDTF">2024-11-24T16:40:00Z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